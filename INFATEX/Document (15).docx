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A083" w14:textId="6B6111BE" w:rsidR="00165E2D" w:rsidRPr="003A2D26" w:rsidRDefault="00E44818" w:rsidP="00F10AD3">
      <w:pPr>
        <w:pStyle w:val="Heading1"/>
        <w:rPr>
          <w:u w:val="single"/>
          <w:lang w:val="en-US"/>
        </w:rPr>
      </w:pPr>
      <w:r w:rsidRPr="003A2D26">
        <w:rPr>
          <w:u w:val="single"/>
          <w:lang w:val="en-US"/>
        </w:rPr>
        <w:t>CENTRAL PUBLIC SCHOOL,  ADITYAPUR</w:t>
      </w:r>
    </w:p>
    <w:p w14:paraId="4127E0DC" w14:textId="2D33444D" w:rsidR="00165E2D" w:rsidRPr="003A2D26" w:rsidRDefault="00A45ABF" w:rsidP="00F10AD3">
      <w:pPr>
        <w:pStyle w:val="Heading1"/>
        <w:rPr>
          <w:b w:val="0"/>
          <w:bCs/>
          <w:color w:val="FF0000"/>
          <w:sz w:val="40"/>
          <w:szCs w:val="40"/>
          <w:u w:val="single"/>
        </w:rPr>
      </w:pPr>
      <w:r>
        <w:rPr>
          <w:rFonts w:cs="Mangal"/>
          <w:b w:val="0"/>
          <w:bCs/>
          <w:color w:val="FF0000"/>
          <w:sz w:val="40"/>
          <w:szCs w:val="40"/>
          <w:cs/>
          <w:lang w:val="en-IN" w:bidi="hi-IN"/>
        </w:rPr>
        <w:t xml:space="preserve">                </w:t>
      </w:r>
      <w:r w:rsidR="00165E2D" w:rsidRPr="003A2D26">
        <w:rPr>
          <w:rFonts w:cs="Mangal" w:hint="cs"/>
          <w:b w:val="0"/>
          <w:bCs/>
          <w:color w:val="FF0000"/>
          <w:sz w:val="40"/>
          <w:szCs w:val="40"/>
          <w:u w:val="single"/>
          <w:cs/>
          <w:lang w:bidi="hi-IN"/>
        </w:rPr>
        <w:t>पूजा</w:t>
      </w:r>
      <w:r w:rsidR="00165E2D" w:rsidRPr="003A2D26">
        <w:rPr>
          <w:rFonts w:cs="Mangal"/>
          <w:b w:val="0"/>
          <w:bCs/>
          <w:color w:val="FF0000"/>
          <w:sz w:val="40"/>
          <w:szCs w:val="40"/>
          <w:u w:val="single"/>
          <w:cs/>
          <w:lang w:val="en-US" w:bidi="hi-IN"/>
        </w:rPr>
        <w:t xml:space="preserve"> </w:t>
      </w:r>
      <w:r w:rsidR="00165E2D" w:rsidRPr="003A2D26">
        <w:rPr>
          <w:rFonts w:cs="Mangal" w:hint="cs"/>
          <w:b w:val="0"/>
          <w:bCs/>
          <w:color w:val="FF0000"/>
          <w:sz w:val="40"/>
          <w:szCs w:val="40"/>
          <w:u w:val="single"/>
          <w:cs/>
          <w:lang w:bidi="hi-IN"/>
        </w:rPr>
        <w:t>अवकाश</w:t>
      </w:r>
      <w:r w:rsidR="00165E2D" w:rsidRPr="003A2D26">
        <w:rPr>
          <w:rFonts w:cs="Mangal"/>
          <w:b w:val="0"/>
          <w:bCs/>
          <w:color w:val="FF0000"/>
          <w:sz w:val="40"/>
          <w:szCs w:val="40"/>
          <w:u w:val="single"/>
          <w:cs/>
          <w:lang w:val="en-US" w:bidi="hi-IN"/>
        </w:rPr>
        <w:t xml:space="preserve"> </w:t>
      </w:r>
      <w:r w:rsidR="00165E2D" w:rsidRPr="003A2D26">
        <w:rPr>
          <w:rFonts w:cs="Mangal" w:hint="cs"/>
          <w:b w:val="0"/>
          <w:bCs/>
          <w:color w:val="FF0000"/>
          <w:sz w:val="40"/>
          <w:szCs w:val="40"/>
          <w:u w:val="single"/>
          <w:cs/>
          <w:lang w:bidi="hi-IN"/>
        </w:rPr>
        <w:t>कार्य</w:t>
      </w:r>
      <w:r w:rsidR="00165E2D" w:rsidRPr="003A2D26">
        <w:rPr>
          <w:rFonts w:cs="Mangal"/>
          <w:b w:val="0"/>
          <w:bCs/>
          <w:color w:val="FF0000"/>
          <w:sz w:val="40"/>
          <w:szCs w:val="40"/>
          <w:u w:val="single"/>
          <w:cs/>
          <w:lang w:val="en-US" w:bidi="hi-IN"/>
        </w:rPr>
        <w:t xml:space="preserve"> </w:t>
      </w:r>
    </w:p>
    <w:p w14:paraId="5DACC3FD" w14:textId="7232CBBB" w:rsidR="00BC72B9" w:rsidRPr="00E44818" w:rsidRDefault="00656317">
      <w:pPr>
        <w:pStyle w:val="Titl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AABF17" wp14:editId="23AD0799">
            <wp:simplePos x="0" y="0"/>
            <wp:positionH relativeFrom="column">
              <wp:posOffset>100330</wp:posOffset>
            </wp:positionH>
            <wp:positionV relativeFrom="paragraph">
              <wp:posOffset>1049020</wp:posOffset>
            </wp:positionV>
            <wp:extent cx="6065520" cy="4048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7A1F1" w14:textId="54E8A8F2" w:rsidR="00BC72B9" w:rsidRDefault="00E45A3F">
      <w:pPr>
        <w:pStyle w:val="Heading1"/>
        <w:rPr>
          <w:rFonts w:cs="Mangal"/>
          <w:b w:val="0"/>
          <w:bCs/>
          <w:color w:val="FF0000"/>
          <w:u w:val="single"/>
          <w:lang w:val="en-US" w:bidi="hi-IN"/>
        </w:rPr>
      </w:pPr>
      <w:r>
        <w:rPr>
          <w:rFonts w:cs="Mangal" w:hint="cs"/>
          <w:b w:val="0"/>
          <w:bCs/>
          <w:color w:val="FF0000"/>
          <w:u w:val="single"/>
          <w:cs/>
          <w:lang w:val="en-US" w:bidi="hi-IN"/>
        </w:rPr>
        <w:t>सार्थक</w:t>
      </w:r>
      <w:r>
        <w:rPr>
          <w:rFonts w:cs="Mangal"/>
          <w:b w:val="0"/>
          <w:bCs/>
          <w:color w:val="FF0000"/>
          <w:u w:val="single"/>
          <w:cs/>
          <w:lang w:val="en-IN" w:bidi="hi-IN"/>
        </w:rPr>
        <w:t xml:space="preserve"> </w:t>
      </w:r>
      <w:r>
        <w:rPr>
          <w:rFonts w:cs="Mangal" w:hint="cs"/>
          <w:b w:val="0"/>
          <w:bCs/>
          <w:color w:val="FF0000"/>
          <w:u w:val="single"/>
          <w:cs/>
          <w:lang w:val="en-US" w:bidi="hi-IN"/>
        </w:rPr>
        <w:t xml:space="preserve">हिंदी व्याकरण </w:t>
      </w:r>
    </w:p>
    <w:p w14:paraId="55E9519F" w14:textId="604BBEEE" w:rsidR="00E45A3F" w:rsidRPr="00AB1030" w:rsidRDefault="00E45A3F" w:rsidP="00E45A3F">
      <w:pPr>
        <w:rPr>
          <w:b/>
          <w:bCs/>
          <w:lang w:val="en-US" w:bidi="hi-IN"/>
        </w:rPr>
      </w:pPr>
      <w:r>
        <w:rPr>
          <w:rFonts w:cs="Mangal"/>
          <w:cs/>
          <w:lang w:val="en-IN" w:bidi="hi-IN"/>
        </w:rPr>
        <w:t xml:space="preserve"> </w:t>
      </w:r>
      <w:r w:rsidR="004F2E07" w:rsidRPr="00AB1030">
        <w:rPr>
          <w:rFonts w:cs="Mangal" w:hint="cs"/>
          <w:b/>
          <w:bCs/>
          <w:color w:val="00B050"/>
          <w:cs/>
          <w:lang w:val="en-IN" w:bidi="hi-IN"/>
        </w:rPr>
        <w:t>पाठ</w:t>
      </w:r>
      <w:r w:rsidR="004F2E07" w:rsidRPr="00AB1030">
        <w:rPr>
          <w:rFonts w:cs="Mangal"/>
          <w:b/>
          <w:bCs/>
          <w:color w:val="00B050"/>
          <w:cs/>
          <w:lang w:val="en-IN" w:bidi="hi-IN"/>
        </w:rPr>
        <w:t xml:space="preserve"> </w:t>
      </w:r>
      <w:r w:rsidR="004F2E07" w:rsidRPr="00AB1030">
        <w:rPr>
          <w:rFonts w:cs="Mangal"/>
          <w:b/>
          <w:bCs/>
          <w:color w:val="00B050"/>
          <w:lang w:val="en-IN" w:bidi="hi-IN"/>
        </w:rPr>
        <w:t xml:space="preserve">– 6: </w:t>
      </w:r>
      <w:r w:rsidRPr="00AB1030">
        <w:rPr>
          <w:rFonts w:cs="Mangal"/>
          <w:b/>
          <w:bCs/>
          <w:color w:val="00B050"/>
          <w:cs/>
          <w:lang w:val="en-IN" w:bidi="hi-IN"/>
        </w:rPr>
        <w:t xml:space="preserve">संज्ञा </w:t>
      </w:r>
    </w:p>
    <w:p w14:paraId="57948320" w14:textId="38B03678" w:rsidR="00BC72B9" w:rsidRPr="00C71829" w:rsidRDefault="001A2B89" w:rsidP="00CD7752">
      <w:pPr>
        <w:pStyle w:val="ListParagraph"/>
        <w:numPr>
          <w:ilvl w:val="0"/>
          <w:numId w:val="20"/>
        </w:numPr>
        <w:rPr>
          <w:rFonts w:cs="Mangal"/>
          <w:color w:val="FF0000"/>
          <w:sz w:val="36"/>
          <w:szCs w:val="36"/>
          <w:lang w:val="en-IN" w:bidi="hi-IN"/>
        </w:rPr>
      </w:pPr>
      <w:r w:rsidRPr="00C71829">
        <w:rPr>
          <w:rFonts w:cs="Mangal"/>
          <w:color w:val="FF0000"/>
          <w:sz w:val="36"/>
          <w:szCs w:val="36"/>
          <w:cs/>
          <w:lang w:val="en-IN" w:bidi="hi-IN"/>
        </w:rPr>
        <w:t>संज्ञा किसे कहते हैं</w:t>
      </w:r>
      <w:r w:rsidR="007E55B4" w:rsidRPr="00C71829">
        <w:rPr>
          <w:rFonts w:cs="Mangal"/>
          <w:color w:val="FF0000"/>
          <w:sz w:val="36"/>
          <w:szCs w:val="36"/>
          <w:cs/>
          <w:lang w:val="en-IN" w:bidi="hi-IN"/>
        </w:rPr>
        <w:t>?</w:t>
      </w:r>
    </w:p>
    <w:p w14:paraId="66517C36" w14:textId="15914448" w:rsidR="006E1195" w:rsidRPr="00C71829" w:rsidRDefault="006E1195" w:rsidP="00CD7752">
      <w:pPr>
        <w:pStyle w:val="ListParagraph"/>
        <w:numPr>
          <w:ilvl w:val="0"/>
          <w:numId w:val="20"/>
        </w:numPr>
        <w:rPr>
          <w:color w:val="FF0000"/>
          <w:sz w:val="36"/>
          <w:szCs w:val="36"/>
          <w:lang w:val="en-IN"/>
        </w:rPr>
      </w:pPr>
      <w:r w:rsidRPr="00C71829">
        <w:rPr>
          <w:rFonts w:cs="Mangal"/>
          <w:color w:val="FF0000"/>
          <w:sz w:val="36"/>
          <w:szCs w:val="36"/>
          <w:cs/>
          <w:lang w:val="en-IN" w:bidi="hi-IN"/>
        </w:rPr>
        <w:t>संज्ञा के कितने भेद होते हैं</w:t>
      </w:r>
      <w:r w:rsidRPr="00C71829">
        <w:rPr>
          <w:rFonts w:cs="Mangal"/>
          <w:color w:val="FF0000"/>
          <w:sz w:val="36"/>
          <w:szCs w:val="36"/>
          <w:lang w:val="en-IN" w:bidi="hi-IN"/>
        </w:rPr>
        <w:t>,?</w:t>
      </w:r>
      <w:r w:rsidRPr="00C71829">
        <w:rPr>
          <w:rFonts w:cs="Mangal"/>
          <w:color w:val="FF0000"/>
          <w:sz w:val="36"/>
          <w:szCs w:val="36"/>
          <w:cs/>
          <w:lang w:val="en-IN" w:bidi="hi-IN"/>
        </w:rPr>
        <w:t xml:space="preserve"> प्रत्येक भेदों का </w:t>
      </w:r>
      <w:r w:rsidRPr="00C71829">
        <w:rPr>
          <w:rFonts w:cs="Mangal" w:hint="cs"/>
          <w:color w:val="FF0000"/>
          <w:sz w:val="36"/>
          <w:szCs w:val="36"/>
          <w:cs/>
          <w:lang w:val="en-IN" w:bidi="hi-IN"/>
        </w:rPr>
        <w:t>उदाहरण सहित विश्लेषण करें</w:t>
      </w:r>
      <w:r w:rsidR="00C71829">
        <w:rPr>
          <w:rFonts w:cs="Mangal" w:hint="cs"/>
          <w:color w:val="FF0000"/>
          <w:sz w:val="36"/>
          <w:szCs w:val="36"/>
          <w:cs/>
          <w:lang w:val="en-IN" w:bidi="hi-IN"/>
        </w:rPr>
        <w:t>।</w:t>
      </w:r>
      <w:r w:rsidRPr="00C71829">
        <w:rPr>
          <w:rFonts w:cs="Mangal" w:hint="cs"/>
          <w:color w:val="FF0000"/>
          <w:sz w:val="36"/>
          <w:szCs w:val="36"/>
          <w:cs/>
          <w:lang w:val="en-IN" w:bidi="hi-IN"/>
        </w:rPr>
        <w:t xml:space="preserve"> </w:t>
      </w:r>
    </w:p>
    <w:p w14:paraId="777754D0" w14:textId="2CDEF012" w:rsidR="00BC72B9" w:rsidRDefault="00BC72B9">
      <w:pPr>
        <w:jc w:val="center"/>
      </w:pPr>
    </w:p>
    <w:p w14:paraId="37FDA8DF" w14:textId="1D17ED82" w:rsidR="00BC72B9" w:rsidRDefault="00BC72B9"/>
    <w:sectPr w:rsidR="00BC72B9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A973" w14:textId="77777777" w:rsidR="002907CD" w:rsidRDefault="002907CD">
      <w:pPr>
        <w:spacing w:after="0" w:line="240" w:lineRule="auto"/>
      </w:pPr>
      <w:r>
        <w:separator/>
      </w:r>
    </w:p>
  </w:endnote>
  <w:endnote w:type="continuationSeparator" w:id="0">
    <w:p w14:paraId="232890D0" w14:textId="77777777" w:rsidR="002907CD" w:rsidRDefault="0029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64C1" w14:textId="77777777" w:rsidR="00BC72B9" w:rsidRDefault="004A557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D4E7" w14:textId="77777777" w:rsidR="002907CD" w:rsidRDefault="002907CD">
      <w:pPr>
        <w:spacing w:after="0" w:line="240" w:lineRule="auto"/>
      </w:pPr>
      <w:r>
        <w:separator/>
      </w:r>
    </w:p>
  </w:footnote>
  <w:footnote w:type="continuationSeparator" w:id="0">
    <w:p w14:paraId="5585C6FE" w14:textId="77777777" w:rsidR="002907CD" w:rsidRDefault="0029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FC1FC5"/>
    <w:multiLevelType w:val="hybridMultilevel"/>
    <w:tmpl w:val="DF6E10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3769A"/>
    <w:multiLevelType w:val="hybridMultilevel"/>
    <w:tmpl w:val="87AC3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569AE"/>
    <w:multiLevelType w:val="hybridMultilevel"/>
    <w:tmpl w:val="F4200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01E1E"/>
    <w:multiLevelType w:val="hybridMultilevel"/>
    <w:tmpl w:val="5A9A50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0"/>
  </w:num>
  <w:num w:numId="18">
    <w:abstractNumId w:val="13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17"/>
    <w:rsid w:val="000613F9"/>
    <w:rsid w:val="00066348"/>
    <w:rsid w:val="000F7D4E"/>
    <w:rsid w:val="00165E2D"/>
    <w:rsid w:val="001A2B89"/>
    <w:rsid w:val="002907CD"/>
    <w:rsid w:val="003221F2"/>
    <w:rsid w:val="003A2D26"/>
    <w:rsid w:val="004A5117"/>
    <w:rsid w:val="004A5574"/>
    <w:rsid w:val="004F2E07"/>
    <w:rsid w:val="00656317"/>
    <w:rsid w:val="006E1195"/>
    <w:rsid w:val="007E55B4"/>
    <w:rsid w:val="00A45ABF"/>
    <w:rsid w:val="00AB1030"/>
    <w:rsid w:val="00AB1BF2"/>
    <w:rsid w:val="00B9351F"/>
    <w:rsid w:val="00BC72B9"/>
    <w:rsid w:val="00BE4345"/>
    <w:rsid w:val="00C71829"/>
    <w:rsid w:val="00CC5A80"/>
    <w:rsid w:val="00CD7752"/>
    <w:rsid w:val="00D23617"/>
    <w:rsid w:val="00E44818"/>
    <w:rsid w:val="00E45A3F"/>
    <w:rsid w:val="00E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CB55F8"/>
  <w15:chartTrackingRefBased/>
  <w15:docId w15:val="{2F4B32F2-F9A6-8D4D-B248-F7FE523B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ED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9460AE0-9889-F642-9735-D74917A4B936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%7b09460AE0-9889-F642-9735-D74917A4B936%7dtf50002001.dotx</Template>
  <TotalTime>2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918210414498</dc:creator>
  <cp:keywords/>
  <dc:description/>
  <cp:lastModifiedBy>918210414498</cp:lastModifiedBy>
  <cp:revision>2</cp:revision>
  <dcterms:created xsi:type="dcterms:W3CDTF">2021-10-09T18:22:00Z</dcterms:created>
  <dcterms:modified xsi:type="dcterms:W3CDTF">2021-10-09T18:22:00Z</dcterms:modified>
</cp:coreProperties>
</file>